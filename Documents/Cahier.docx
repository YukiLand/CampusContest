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629ABE" w14:textId="77777777" w:rsidR="00451CA7" w:rsidRDefault="00807216">
      <w:pPr>
        <w:rPr>
          <w:noProof/>
          <w:lang w:val="en-US" w:eastAsia="en-US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1" locked="0" layoutInCell="1" allowOverlap="1" wp14:anchorId="625947E0" wp14:editId="251C08C5">
            <wp:simplePos x="0" y="0"/>
            <wp:positionH relativeFrom="column">
              <wp:posOffset>-102743</wp:posOffset>
            </wp:positionH>
            <wp:positionV relativeFrom="paragraph">
              <wp:posOffset>-310388</wp:posOffset>
            </wp:positionV>
            <wp:extent cx="7559675" cy="10643616"/>
            <wp:effectExtent l="0" t="0" r="3175" b="5715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nd_Techno_01.jpg"/>
                    <pic:cNvPicPr preferRelativeResize="0"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1541" cy="106462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XSpec="center" w:tblpY="1402"/>
        <w:tblW w:w="9393" w:type="dxa"/>
        <w:tblLook w:val="04A0" w:firstRow="1" w:lastRow="0" w:firstColumn="1" w:lastColumn="0" w:noHBand="0" w:noVBand="1"/>
      </w:tblPr>
      <w:tblGrid>
        <w:gridCol w:w="9393"/>
      </w:tblGrid>
      <w:tr w:rsidR="009737AD" w14:paraId="256951A4" w14:textId="77777777" w:rsidTr="618CD8FB">
        <w:trPr>
          <w:trHeight w:val="1327"/>
        </w:trPr>
        <w:tc>
          <w:tcPr>
            <w:tcW w:w="9393" w:type="dxa"/>
          </w:tcPr>
          <w:p w14:paraId="1547E496" w14:textId="5ABAF30E" w:rsidR="009737AD" w:rsidRPr="00B87D29" w:rsidRDefault="618CD8FB" w:rsidP="618CD8FB">
            <w:pPr>
              <w:rPr>
                <w:rFonts w:ascii="Gill Sans MT" w:hAnsi="Gill Sans MT"/>
                <w:b/>
                <w:bCs/>
                <w:color w:val="0070C0"/>
                <w:sz w:val="80"/>
                <w:szCs w:val="80"/>
              </w:rPr>
            </w:pPr>
            <w:r w:rsidRPr="618CD8FB">
              <w:rPr>
                <w:rFonts w:ascii="Gill Sans MT" w:eastAsia="Gill Sans MT" w:hAnsi="Gill Sans MT" w:cs="Gill Sans MT"/>
                <w:b/>
                <w:bCs/>
                <w:color w:val="0070C0"/>
                <w:sz w:val="80"/>
                <w:szCs w:val="80"/>
              </w:rPr>
              <w:t>CAHIER</w:t>
            </w:r>
            <w:r w:rsidR="009737AD">
              <w:br/>
            </w:r>
            <w:r w:rsidRPr="618CD8FB">
              <w:rPr>
                <w:rFonts w:ascii="Gill Sans MT" w:eastAsia="Gill Sans MT" w:hAnsi="Gill Sans MT" w:cs="Gill Sans MT"/>
                <w:b/>
                <w:bCs/>
                <w:color w:val="0070C0"/>
                <w:sz w:val="80"/>
                <w:szCs w:val="80"/>
              </w:rPr>
              <w:t>DES CHARGES</w:t>
            </w:r>
          </w:p>
          <w:p w14:paraId="73B34989" w14:textId="77777777" w:rsidR="009737AD" w:rsidRDefault="009737AD" w:rsidP="009737AD"/>
        </w:tc>
      </w:tr>
    </w:tbl>
    <w:tbl>
      <w:tblPr>
        <w:tblpPr w:leftFromText="180" w:rightFromText="180" w:vertAnchor="text" w:horzAnchor="margin" w:tblpXSpec="center" w:tblpY="4072"/>
        <w:tblW w:w="9228" w:type="dxa"/>
        <w:tblLook w:val="04A0" w:firstRow="1" w:lastRow="0" w:firstColumn="1" w:lastColumn="0" w:noHBand="0" w:noVBand="1"/>
      </w:tblPr>
      <w:tblGrid>
        <w:gridCol w:w="9228"/>
      </w:tblGrid>
      <w:tr w:rsidR="009737AD" w14:paraId="0E2CC38D" w14:textId="77777777" w:rsidTr="618CD8FB">
        <w:trPr>
          <w:trHeight w:val="1182"/>
        </w:trPr>
        <w:tc>
          <w:tcPr>
            <w:tcW w:w="9228" w:type="dxa"/>
          </w:tcPr>
          <w:p w14:paraId="7EA0557C" w14:textId="5E39EE27" w:rsidR="009737AD" w:rsidRPr="00B87D29" w:rsidRDefault="618CD8FB" w:rsidP="618CD8FB">
            <w:pPr>
              <w:rPr>
                <w:rFonts w:ascii="Gill Sans MT" w:eastAsia="Gill Sans MT" w:hAnsi="Gill Sans MT" w:cs="Gill Sans MT"/>
                <w:color w:val="0070C0"/>
                <w:sz w:val="34"/>
                <w:szCs w:val="34"/>
              </w:rPr>
            </w:pPr>
            <w:r w:rsidRPr="618CD8FB">
              <w:rPr>
                <w:rFonts w:ascii="Gill Sans MT" w:eastAsia="Gill Sans MT" w:hAnsi="Gill Sans MT" w:cs="Gill Sans MT"/>
                <w:color w:val="0070C0"/>
                <w:sz w:val="34"/>
                <w:szCs w:val="34"/>
              </w:rPr>
              <w:t>PORTFOLIO PROFESSIONNEL</w:t>
            </w:r>
          </w:p>
          <w:p w14:paraId="60DAD8FE" w14:textId="41816003" w:rsidR="618CD8FB" w:rsidRDefault="618CD8FB" w:rsidP="618CD8FB">
            <w:pPr>
              <w:rPr>
                <w:rFonts w:ascii="Gill Sans MT" w:eastAsia="Gill Sans MT" w:hAnsi="Gill Sans MT" w:cs="Gill Sans MT"/>
                <w:color w:val="0070C0"/>
                <w:sz w:val="34"/>
                <w:szCs w:val="34"/>
              </w:rPr>
            </w:pPr>
          </w:p>
          <w:p w14:paraId="1F1ACABA" w14:textId="00FB1FC8" w:rsidR="618CD8FB" w:rsidRDefault="618CD8FB" w:rsidP="618CD8FB">
            <w:pPr>
              <w:rPr>
                <w:rFonts w:ascii="Gill Sans MT" w:eastAsia="Gill Sans MT" w:hAnsi="Gill Sans MT" w:cs="Gill Sans MT"/>
                <w:color w:val="0070C0"/>
                <w:sz w:val="34"/>
                <w:szCs w:val="34"/>
              </w:rPr>
            </w:pPr>
          </w:p>
          <w:p w14:paraId="6213036A" w14:textId="104F4967" w:rsidR="618CD8FB" w:rsidRDefault="618CD8FB" w:rsidP="618CD8FB">
            <w:pPr>
              <w:rPr>
                <w:rFonts w:ascii="Gill Sans MT" w:eastAsia="Gill Sans MT" w:hAnsi="Gill Sans MT" w:cs="Gill Sans MT"/>
                <w:color w:val="0070C0"/>
                <w:sz w:val="34"/>
                <w:szCs w:val="34"/>
              </w:rPr>
            </w:pPr>
          </w:p>
          <w:p w14:paraId="157A9004" w14:textId="467C7ACC" w:rsidR="618CD8FB" w:rsidRDefault="618CD8FB" w:rsidP="618CD8FB">
            <w:pPr>
              <w:rPr>
                <w:rFonts w:ascii="Gill Sans MT" w:eastAsia="Gill Sans MT" w:hAnsi="Gill Sans MT" w:cs="Gill Sans MT"/>
                <w:color w:val="0070C0"/>
                <w:sz w:val="34"/>
                <w:szCs w:val="34"/>
              </w:rPr>
            </w:pPr>
          </w:p>
          <w:p w14:paraId="3EB4B37A" w14:textId="5E0091B0" w:rsidR="618CD8FB" w:rsidRDefault="618CD8FB" w:rsidP="618CD8FB">
            <w:pPr>
              <w:rPr>
                <w:rFonts w:ascii="Gill Sans MT" w:eastAsia="Gill Sans MT" w:hAnsi="Gill Sans MT" w:cs="Gill Sans MT"/>
                <w:color w:val="0070C0"/>
                <w:sz w:val="34"/>
                <w:szCs w:val="34"/>
              </w:rPr>
            </w:pPr>
          </w:p>
          <w:p w14:paraId="617D31A1" w14:textId="52963EF3" w:rsidR="618CD8FB" w:rsidRDefault="618CD8FB" w:rsidP="618CD8FB">
            <w:pPr>
              <w:rPr>
                <w:rFonts w:ascii="Gill Sans MT" w:eastAsia="Gill Sans MT" w:hAnsi="Gill Sans MT" w:cs="Gill Sans MT"/>
                <w:color w:val="0070C0"/>
                <w:sz w:val="34"/>
                <w:szCs w:val="34"/>
              </w:rPr>
            </w:pPr>
          </w:p>
          <w:p w14:paraId="05597741" w14:textId="00CEC7AE" w:rsidR="618CD8FB" w:rsidRDefault="618CD8FB" w:rsidP="618CD8FB">
            <w:pPr>
              <w:rPr>
                <w:rFonts w:ascii="Gill Sans MT" w:eastAsia="Gill Sans MT" w:hAnsi="Gill Sans MT" w:cs="Gill Sans MT"/>
                <w:color w:val="0070C0"/>
                <w:sz w:val="34"/>
                <w:szCs w:val="34"/>
              </w:rPr>
            </w:pPr>
          </w:p>
          <w:p w14:paraId="3AE502FB" w14:textId="0E40641A" w:rsidR="618CD8FB" w:rsidRDefault="618CD8FB" w:rsidP="618CD8FB">
            <w:pPr>
              <w:rPr>
                <w:rFonts w:ascii="Gill Sans MT" w:eastAsia="Gill Sans MT" w:hAnsi="Gill Sans MT" w:cs="Gill Sans MT"/>
                <w:color w:val="0070C0"/>
                <w:sz w:val="34"/>
                <w:szCs w:val="34"/>
              </w:rPr>
            </w:pPr>
          </w:p>
          <w:p w14:paraId="21134DE3" w14:textId="29FD2FAF" w:rsidR="618CD8FB" w:rsidRDefault="618CD8FB" w:rsidP="618CD8FB">
            <w:pPr>
              <w:rPr>
                <w:rFonts w:ascii="Gill Sans MT" w:eastAsia="Gill Sans MT" w:hAnsi="Gill Sans MT" w:cs="Gill Sans MT"/>
                <w:color w:val="0070C0"/>
                <w:sz w:val="34"/>
                <w:szCs w:val="34"/>
              </w:rPr>
            </w:pPr>
          </w:p>
          <w:p w14:paraId="70FC2685" w14:textId="6A0DAE6A" w:rsidR="618CD8FB" w:rsidRDefault="618CD8FB" w:rsidP="618CD8FB">
            <w:pPr>
              <w:rPr>
                <w:rFonts w:ascii="Gill Sans MT" w:eastAsia="Gill Sans MT" w:hAnsi="Gill Sans MT" w:cs="Gill Sans MT"/>
                <w:color w:val="0070C0"/>
                <w:sz w:val="34"/>
                <w:szCs w:val="34"/>
              </w:rPr>
            </w:pPr>
          </w:p>
          <w:p w14:paraId="7BAB7E05" w14:textId="0C99B46A" w:rsidR="618CD8FB" w:rsidRDefault="618CD8FB" w:rsidP="618CD8FB">
            <w:pPr>
              <w:rPr>
                <w:rFonts w:ascii="Gill Sans MT" w:eastAsia="Gill Sans MT" w:hAnsi="Gill Sans MT" w:cs="Gill Sans MT"/>
                <w:color w:val="0070C0"/>
                <w:sz w:val="34"/>
                <w:szCs w:val="34"/>
              </w:rPr>
            </w:pPr>
          </w:p>
          <w:p w14:paraId="3AC994A1" w14:textId="13B7F60B" w:rsidR="618CD8FB" w:rsidRDefault="618CD8FB" w:rsidP="618CD8FB">
            <w:pPr>
              <w:rPr>
                <w:rFonts w:ascii="Gill Sans MT" w:eastAsia="Gill Sans MT" w:hAnsi="Gill Sans MT" w:cs="Gill Sans MT"/>
                <w:color w:val="0070C0"/>
                <w:sz w:val="34"/>
                <w:szCs w:val="34"/>
              </w:rPr>
            </w:pPr>
          </w:p>
          <w:p w14:paraId="0C5BEB24" w14:textId="12247D5A" w:rsidR="618CD8FB" w:rsidRDefault="618CD8FB" w:rsidP="618CD8FB">
            <w:pPr>
              <w:rPr>
                <w:rFonts w:ascii="Gill Sans MT" w:eastAsia="Gill Sans MT" w:hAnsi="Gill Sans MT" w:cs="Gill Sans MT"/>
                <w:color w:val="0070C0"/>
                <w:sz w:val="34"/>
                <w:szCs w:val="34"/>
              </w:rPr>
            </w:pPr>
          </w:p>
          <w:p w14:paraId="74A4F3AA" w14:textId="1223A670" w:rsidR="618CD8FB" w:rsidRDefault="618CD8FB" w:rsidP="618CD8FB">
            <w:pPr>
              <w:rPr>
                <w:rFonts w:ascii="Gill Sans MT" w:eastAsia="Gill Sans MT" w:hAnsi="Gill Sans MT" w:cs="Gill Sans MT"/>
                <w:color w:val="0070C0"/>
                <w:sz w:val="34"/>
                <w:szCs w:val="34"/>
              </w:rPr>
            </w:pPr>
          </w:p>
          <w:p w14:paraId="479A208C" w14:textId="484F58F8" w:rsidR="618CD8FB" w:rsidRDefault="618CD8FB" w:rsidP="618CD8FB">
            <w:pPr>
              <w:rPr>
                <w:rFonts w:ascii="Gill Sans MT" w:eastAsia="Gill Sans MT" w:hAnsi="Gill Sans MT" w:cs="Gill Sans MT"/>
                <w:color w:val="0070C0"/>
                <w:sz w:val="34"/>
                <w:szCs w:val="34"/>
              </w:rPr>
            </w:pPr>
          </w:p>
          <w:p w14:paraId="275F301C" w14:textId="7DF1E262" w:rsidR="618CD8FB" w:rsidRDefault="618CD8FB" w:rsidP="618CD8FB">
            <w:pPr>
              <w:rPr>
                <w:rFonts w:ascii="Gill Sans MT" w:eastAsia="Gill Sans MT" w:hAnsi="Gill Sans MT" w:cs="Gill Sans MT"/>
                <w:color w:val="0070C0"/>
                <w:sz w:val="34"/>
                <w:szCs w:val="34"/>
              </w:rPr>
            </w:pPr>
          </w:p>
          <w:p w14:paraId="30AC27FA" w14:textId="4B4543CE" w:rsidR="618CD8FB" w:rsidRDefault="618CD8FB" w:rsidP="618CD8FB">
            <w:pPr>
              <w:rPr>
                <w:rFonts w:ascii="Gill Sans MT" w:eastAsia="Gill Sans MT" w:hAnsi="Gill Sans MT" w:cs="Gill Sans MT"/>
                <w:color w:val="0070C0"/>
                <w:sz w:val="34"/>
                <w:szCs w:val="34"/>
              </w:rPr>
            </w:pPr>
          </w:p>
          <w:p w14:paraId="2492BFD5" w14:textId="76712C7C" w:rsidR="618CD8FB" w:rsidRDefault="618CD8FB" w:rsidP="618CD8FB">
            <w:pPr>
              <w:rPr>
                <w:rFonts w:ascii="Gill Sans MT" w:eastAsia="Gill Sans MT" w:hAnsi="Gill Sans MT" w:cs="Gill Sans MT"/>
                <w:color w:val="0070C0"/>
                <w:sz w:val="34"/>
                <w:szCs w:val="34"/>
              </w:rPr>
            </w:pPr>
          </w:p>
          <w:p w14:paraId="38630636" w14:textId="66677BC5" w:rsidR="618CD8FB" w:rsidRDefault="618CD8FB" w:rsidP="618CD8FB">
            <w:pPr>
              <w:rPr>
                <w:rFonts w:ascii="Gill Sans MT" w:eastAsia="Gill Sans MT" w:hAnsi="Gill Sans MT" w:cs="Gill Sans MT"/>
                <w:color w:val="0070C0"/>
                <w:sz w:val="34"/>
                <w:szCs w:val="34"/>
              </w:rPr>
            </w:pPr>
          </w:p>
          <w:p w14:paraId="463296CE" w14:textId="09B855AD" w:rsidR="618CD8FB" w:rsidRDefault="618CD8FB" w:rsidP="618CD8FB">
            <w:pPr>
              <w:rPr>
                <w:rFonts w:ascii="Gill Sans MT" w:eastAsia="Gill Sans MT" w:hAnsi="Gill Sans MT" w:cs="Gill Sans MT"/>
                <w:color w:val="0070C0"/>
                <w:sz w:val="34"/>
                <w:szCs w:val="34"/>
              </w:rPr>
            </w:pPr>
          </w:p>
          <w:p w14:paraId="73FB44AB" w14:textId="7CDB9C45" w:rsidR="618CD8FB" w:rsidRDefault="618CD8FB" w:rsidP="618CD8FB">
            <w:pPr>
              <w:rPr>
                <w:rFonts w:ascii="Gill Sans MT" w:eastAsia="Gill Sans MT" w:hAnsi="Gill Sans MT" w:cs="Gill Sans MT"/>
                <w:color w:val="0070C0"/>
                <w:sz w:val="34"/>
                <w:szCs w:val="34"/>
              </w:rPr>
            </w:pPr>
          </w:p>
          <w:p w14:paraId="68633922" w14:textId="32351B06" w:rsidR="618CD8FB" w:rsidRDefault="618CD8FB" w:rsidP="618CD8FB">
            <w:pPr>
              <w:rPr>
                <w:rFonts w:ascii="Gill Sans MT" w:eastAsia="Gill Sans MT" w:hAnsi="Gill Sans MT" w:cs="Gill Sans MT"/>
                <w:color w:val="0070C0"/>
                <w:sz w:val="34"/>
                <w:szCs w:val="34"/>
              </w:rPr>
            </w:pPr>
          </w:p>
          <w:p w14:paraId="6A20BF16" w14:textId="125C65C8" w:rsidR="618CD8FB" w:rsidRDefault="618CD8FB" w:rsidP="618CD8FB">
            <w:pPr>
              <w:rPr>
                <w:rFonts w:ascii="Gill Sans MT" w:eastAsia="Gill Sans MT" w:hAnsi="Gill Sans MT" w:cs="Gill Sans MT"/>
                <w:color w:val="0070C0"/>
                <w:sz w:val="34"/>
                <w:szCs w:val="34"/>
              </w:rPr>
            </w:pPr>
          </w:p>
          <w:p w14:paraId="0B836436" w14:textId="6E6D1515" w:rsidR="618CD8FB" w:rsidRDefault="618CD8FB" w:rsidP="618CD8FB">
            <w:pPr>
              <w:rPr>
                <w:rFonts w:ascii="Gill Sans MT" w:eastAsia="Gill Sans MT" w:hAnsi="Gill Sans MT" w:cs="Gill Sans MT"/>
                <w:color w:val="0070C0"/>
                <w:sz w:val="34"/>
                <w:szCs w:val="34"/>
              </w:rPr>
            </w:pPr>
          </w:p>
          <w:p w14:paraId="1497D4CB" w14:textId="14FEE77C" w:rsidR="618CD8FB" w:rsidRDefault="618CD8FB" w:rsidP="618CD8FB">
            <w:pPr>
              <w:rPr>
                <w:rFonts w:ascii="Gill Sans MT" w:eastAsia="Gill Sans MT" w:hAnsi="Gill Sans MT" w:cs="Gill Sans MT"/>
                <w:color w:val="0070C0"/>
                <w:sz w:val="34"/>
                <w:szCs w:val="34"/>
              </w:rPr>
            </w:pPr>
          </w:p>
          <w:p w14:paraId="120337CC" w14:textId="208045FB" w:rsidR="00C72A70" w:rsidRDefault="00C72A70" w:rsidP="618CD8FB">
            <w:pPr>
              <w:rPr>
                <w:rFonts w:ascii="Gill Sans MT" w:eastAsia="Gill Sans MT" w:hAnsi="Gill Sans MT" w:cs="Gill Sans MT"/>
                <w:color w:val="0070C0"/>
                <w:sz w:val="34"/>
                <w:szCs w:val="34"/>
              </w:rPr>
            </w:pPr>
          </w:p>
          <w:p w14:paraId="740982DA" w14:textId="2BEDC8C7" w:rsidR="00C72A70" w:rsidRDefault="00C72A70" w:rsidP="618CD8FB">
            <w:pPr>
              <w:rPr>
                <w:rFonts w:ascii="Gill Sans MT" w:eastAsia="Gill Sans MT" w:hAnsi="Gill Sans MT" w:cs="Gill Sans MT"/>
                <w:color w:val="0070C0"/>
                <w:sz w:val="34"/>
                <w:szCs w:val="34"/>
              </w:rPr>
            </w:pPr>
          </w:p>
          <w:p w14:paraId="5C3C3D34" w14:textId="0E04D59A" w:rsidR="00C72A70" w:rsidRDefault="00C72A70" w:rsidP="618CD8FB">
            <w:pPr>
              <w:rPr>
                <w:rFonts w:ascii="Gill Sans MT" w:eastAsia="Gill Sans MT" w:hAnsi="Gill Sans MT" w:cs="Gill Sans MT"/>
                <w:color w:val="0070C0"/>
                <w:sz w:val="34"/>
                <w:szCs w:val="34"/>
              </w:rPr>
            </w:pPr>
          </w:p>
          <w:p w14:paraId="6A832306" w14:textId="43E39238" w:rsidR="00C72A70" w:rsidRDefault="00C72A70" w:rsidP="618CD8FB">
            <w:pPr>
              <w:rPr>
                <w:rFonts w:ascii="Gill Sans MT" w:eastAsia="Gill Sans MT" w:hAnsi="Gill Sans MT" w:cs="Gill Sans MT"/>
                <w:color w:val="0070C0"/>
                <w:sz w:val="34"/>
                <w:szCs w:val="34"/>
              </w:rPr>
            </w:pPr>
          </w:p>
          <w:p w14:paraId="0C6D3D8C" w14:textId="794D8929" w:rsidR="00C72A70" w:rsidRPr="00DA7939" w:rsidRDefault="00C72A70" w:rsidP="00C72A70">
            <w:pPr>
              <w:pStyle w:val="Titre1"/>
              <w:rPr>
                <w:sz w:val="36"/>
                <w:szCs w:val="36"/>
              </w:rPr>
            </w:pPr>
            <w:r w:rsidRPr="00DA7939">
              <w:rPr>
                <w:sz w:val="36"/>
                <w:szCs w:val="36"/>
              </w:rPr>
              <w:lastRenderedPageBreak/>
              <w:t>1 Présentation du projet</w:t>
            </w:r>
          </w:p>
          <w:p w14:paraId="2E93ED3F" w14:textId="5E2B869C" w:rsidR="00C72A70" w:rsidRDefault="00C72A70" w:rsidP="00C72A70"/>
          <w:p w14:paraId="432231DF" w14:textId="19719583" w:rsidR="00C72A70" w:rsidRDefault="00C72A70" w:rsidP="00C72A70">
            <w:r>
              <w:t xml:space="preserve">Le but de se projet est de </w:t>
            </w:r>
            <w:r w:rsidRPr="00E6318F">
              <w:rPr>
                <w:color w:val="002060"/>
              </w:rPr>
              <w:t xml:space="preserve">créer et publier sur internet </w:t>
            </w:r>
            <w:r>
              <w:t xml:space="preserve">un portfolio </w:t>
            </w:r>
            <w:r w:rsidR="00E6318F">
              <w:t>à</w:t>
            </w:r>
            <w:r>
              <w:t xml:space="preserve"> l’effigie de l’</w:t>
            </w:r>
            <w:r w:rsidR="00E6318F">
              <w:t>étudiant</w:t>
            </w:r>
            <w:r w:rsidR="00DA7939">
              <w:t xml:space="preserve"> permettant de </w:t>
            </w:r>
            <w:r w:rsidR="00DA7939" w:rsidRPr="00E6318F">
              <w:rPr>
                <w:color w:val="002060"/>
              </w:rPr>
              <w:t>promouvoir</w:t>
            </w:r>
            <w:r w:rsidR="00DA7939">
              <w:t xml:space="preserve"> son travail et ses compétences en informatique, de </w:t>
            </w:r>
            <w:r w:rsidR="00DA7939" w:rsidRPr="00E6318F">
              <w:rPr>
                <w:color w:val="002060"/>
              </w:rPr>
              <w:t xml:space="preserve">créer de la valeur ajoutée </w:t>
            </w:r>
            <w:r w:rsidR="00DA7939">
              <w:t xml:space="preserve">à un jeune professionnel et ainsi l’aidé à se </w:t>
            </w:r>
            <w:r w:rsidR="00DA7939" w:rsidRPr="00E6318F">
              <w:rPr>
                <w:color w:val="002060"/>
              </w:rPr>
              <w:t>démarquer</w:t>
            </w:r>
            <w:r w:rsidR="00DA7939">
              <w:t xml:space="preserve"> des autres par un autre moyen. Le site à pour vocation </w:t>
            </w:r>
            <w:r w:rsidR="00DA7939" w:rsidRPr="00E6318F">
              <w:rPr>
                <w:color w:val="002060"/>
              </w:rPr>
              <w:t>d’attiré</w:t>
            </w:r>
            <w:r w:rsidR="00DA7939">
              <w:t xml:space="preserve"> et </w:t>
            </w:r>
            <w:r w:rsidR="00DA7939" w:rsidRPr="00E6318F">
              <w:rPr>
                <w:color w:val="002060"/>
              </w:rPr>
              <w:t xml:space="preserve">d’être consulté </w:t>
            </w:r>
            <w:r w:rsidR="00DA7939">
              <w:t xml:space="preserve">par des personnes du </w:t>
            </w:r>
            <w:r w:rsidR="00DA7939" w:rsidRPr="00E6318F">
              <w:rPr>
                <w:color w:val="002060"/>
              </w:rPr>
              <w:t>monde professionnel</w:t>
            </w:r>
            <w:r w:rsidR="00DA7939">
              <w:t>, leur donné envie d’en savoir plus sur ce jeune étudiant et par la suite aboutir sur un contrat.</w:t>
            </w:r>
          </w:p>
          <w:p w14:paraId="07CA8A14" w14:textId="001FD798" w:rsidR="00DA7939" w:rsidRDefault="00DA7939" w:rsidP="00C72A70"/>
          <w:p w14:paraId="609E89C7" w14:textId="1B0E80AD" w:rsidR="00DA7939" w:rsidRPr="00F729F4" w:rsidRDefault="00F729F4" w:rsidP="00F729F4">
            <w:pPr>
              <w:pStyle w:val="Titre1"/>
              <w:rPr>
                <w:b/>
                <w:bCs/>
                <w:sz w:val="36"/>
                <w:szCs w:val="36"/>
              </w:rPr>
            </w:pPr>
            <w:r w:rsidRPr="00F729F4">
              <w:rPr>
                <w:sz w:val="36"/>
                <w:szCs w:val="36"/>
              </w:rPr>
              <w:t>2</w:t>
            </w:r>
            <w:r w:rsidRPr="00F729F4">
              <w:rPr>
                <w:b/>
                <w:bCs/>
                <w:sz w:val="36"/>
                <w:szCs w:val="36"/>
              </w:rPr>
              <w:t xml:space="preserve"> </w:t>
            </w:r>
            <w:r w:rsidR="00085E9F" w:rsidRPr="00F729F4">
              <w:rPr>
                <w:sz w:val="36"/>
                <w:szCs w:val="36"/>
              </w:rPr>
              <w:t>Objectif</w:t>
            </w:r>
            <w:r w:rsidR="00085E9F" w:rsidRPr="00F729F4">
              <w:rPr>
                <w:b/>
                <w:bCs/>
                <w:sz w:val="36"/>
                <w:szCs w:val="36"/>
              </w:rPr>
              <w:t> </w:t>
            </w:r>
          </w:p>
          <w:p w14:paraId="268D96EC" w14:textId="23FBD012" w:rsidR="00085E9F" w:rsidRDefault="00085E9F" w:rsidP="00085E9F"/>
          <w:p w14:paraId="76513FD6" w14:textId="73C4F225" w:rsidR="00BA6002" w:rsidRDefault="00085E9F" w:rsidP="00085E9F">
            <w:r>
              <w:t>L</w:t>
            </w:r>
            <w:r w:rsidR="00B24E45">
              <w:t xml:space="preserve">es </w:t>
            </w:r>
            <w:r w:rsidRPr="00E6318F">
              <w:rPr>
                <w:color w:val="002060"/>
              </w:rPr>
              <w:t>objectif</w:t>
            </w:r>
            <w:r w:rsidR="00B24E45" w:rsidRPr="00E6318F">
              <w:rPr>
                <w:color w:val="002060"/>
              </w:rPr>
              <w:t>s</w:t>
            </w:r>
            <w:r>
              <w:t xml:space="preserve"> du projet à terme, </w:t>
            </w:r>
            <w:r w:rsidR="00B24E45">
              <w:t>sont</w:t>
            </w:r>
            <w:r w:rsidR="00BA6002">
              <w:t> :</w:t>
            </w:r>
          </w:p>
          <w:p w14:paraId="13E774A2" w14:textId="4B30CEFE" w:rsidR="00BA6002" w:rsidRDefault="00BA6002" w:rsidP="00BA6002">
            <w:pPr>
              <w:pStyle w:val="Paragraphedeliste"/>
              <w:numPr>
                <w:ilvl w:val="0"/>
                <w:numId w:val="3"/>
              </w:numPr>
            </w:pPr>
            <w:r>
              <w:t>De</w:t>
            </w:r>
            <w:r w:rsidR="00085E9F">
              <w:t xml:space="preserve"> parvenir à avoir </w:t>
            </w:r>
            <w:r w:rsidR="00F729F4">
              <w:t>un site adaptatif</w:t>
            </w:r>
            <w:r w:rsidR="00085E9F">
              <w:t xml:space="preserve"> selon le support utilisé (smartphone, tablette, ordinateur)</w:t>
            </w:r>
            <w:r>
              <w:t>.</w:t>
            </w:r>
          </w:p>
          <w:p w14:paraId="2A81B6E6" w14:textId="77777777" w:rsidR="00BA6002" w:rsidRDefault="00BA6002" w:rsidP="00BA6002">
            <w:pPr>
              <w:pStyle w:val="Paragraphedeliste"/>
            </w:pPr>
          </w:p>
          <w:p w14:paraId="00DAA48D" w14:textId="29B1CE96" w:rsidR="00BA6002" w:rsidRDefault="00BA6002" w:rsidP="00BA6002">
            <w:pPr>
              <w:pStyle w:val="Paragraphedeliste"/>
              <w:numPr>
                <w:ilvl w:val="0"/>
                <w:numId w:val="3"/>
              </w:numPr>
            </w:pPr>
            <w:r>
              <w:t>Q</w:t>
            </w:r>
            <w:r w:rsidR="00085E9F">
              <w:t xml:space="preserve">ue le portfolio </w:t>
            </w:r>
            <w:r w:rsidR="00F729F4">
              <w:t>soit</w:t>
            </w:r>
            <w:r w:rsidR="00085E9F">
              <w:t xml:space="preserve"> entièrement fonctionnel</w:t>
            </w:r>
            <w:r>
              <w:t>.</w:t>
            </w:r>
          </w:p>
          <w:p w14:paraId="6B57EC17" w14:textId="77777777" w:rsidR="00BA6002" w:rsidRDefault="00BA6002" w:rsidP="00BA6002">
            <w:pPr>
              <w:pStyle w:val="Paragraphedeliste"/>
            </w:pPr>
          </w:p>
          <w:p w14:paraId="47868927" w14:textId="4D525A1D" w:rsidR="00BA6002" w:rsidRDefault="00BA6002" w:rsidP="00BA6002">
            <w:pPr>
              <w:pStyle w:val="Paragraphedeliste"/>
              <w:numPr>
                <w:ilvl w:val="0"/>
                <w:numId w:val="3"/>
              </w:numPr>
            </w:pPr>
            <w:r>
              <w:t>Q</w:t>
            </w:r>
            <w:r w:rsidR="00085E9F">
              <w:t>u’il comporte un onglet contenant les recommandations professionnelles</w:t>
            </w:r>
          </w:p>
          <w:p w14:paraId="23665710" w14:textId="77777777" w:rsidR="00BA6002" w:rsidRDefault="00BA6002" w:rsidP="00BA6002"/>
          <w:p w14:paraId="0E6A0EF8" w14:textId="27091B3A" w:rsidR="00085E9F" w:rsidRDefault="00BA6002" w:rsidP="00BA6002">
            <w:pPr>
              <w:pStyle w:val="Paragraphedeliste"/>
              <w:numPr>
                <w:ilvl w:val="0"/>
                <w:numId w:val="3"/>
              </w:numPr>
            </w:pPr>
            <w:r>
              <w:t>Qu</w:t>
            </w:r>
            <w:r w:rsidR="00085E9F">
              <w:t>’il fasse la promotion de notre travail en mettant en avant nos travaux personnels, en entreprise ou pendant des sessions de formations.</w:t>
            </w:r>
          </w:p>
          <w:p w14:paraId="2D9A6FC5" w14:textId="18BEB448" w:rsidR="00F729F4" w:rsidRDefault="00F729F4" w:rsidP="00085E9F"/>
          <w:p w14:paraId="6B79FAA3" w14:textId="25633E2C" w:rsidR="00F729F4" w:rsidRDefault="00A272B1" w:rsidP="00A272B1">
            <w:pPr>
              <w:pStyle w:val="Titre1"/>
              <w:rPr>
                <w:sz w:val="36"/>
                <w:szCs w:val="36"/>
              </w:rPr>
            </w:pPr>
            <w:r w:rsidRPr="00A272B1">
              <w:rPr>
                <w:sz w:val="36"/>
                <w:szCs w:val="36"/>
              </w:rPr>
              <w:t xml:space="preserve">3 Fonctionnement </w:t>
            </w:r>
          </w:p>
          <w:p w14:paraId="6B54E3F7" w14:textId="32BA6D99" w:rsidR="00A272B1" w:rsidRDefault="00A272B1" w:rsidP="00A272B1"/>
          <w:p w14:paraId="6ABAEA69" w14:textId="77777777" w:rsidR="00BA6002" w:rsidRDefault="00A272B1" w:rsidP="00A272B1">
            <w:r>
              <w:t xml:space="preserve">Le portfolio disposera </w:t>
            </w:r>
            <w:r w:rsidRPr="00E6318F">
              <w:rPr>
                <w:color w:val="002060"/>
              </w:rPr>
              <w:t>de plusieurs onglets</w:t>
            </w:r>
            <w:r w:rsidR="00BA6002" w:rsidRPr="00E6318F">
              <w:rPr>
                <w:color w:val="002060"/>
              </w:rPr>
              <w:t> </w:t>
            </w:r>
            <w:r w:rsidR="00BA6002">
              <w:t>:</w:t>
            </w:r>
          </w:p>
          <w:p w14:paraId="17164F1D" w14:textId="77777777" w:rsidR="00BA6002" w:rsidRDefault="00BA6002" w:rsidP="00A272B1"/>
          <w:p w14:paraId="6C2C9542" w14:textId="77777777" w:rsidR="00BA6002" w:rsidRDefault="00BA6002" w:rsidP="00A272B1">
            <w:r w:rsidRPr="00E6318F">
              <w:rPr>
                <w:color w:val="002060"/>
              </w:rPr>
              <w:t>L</w:t>
            </w:r>
            <w:r w:rsidR="00A272B1" w:rsidRPr="00E6318F">
              <w:rPr>
                <w:color w:val="002060"/>
              </w:rPr>
              <w:t>’accueil</w:t>
            </w:r>
            <w:r>
              <w:t> :</w:t>
            </w:r>
            <w:r w:rsidR="00A272B1">
              <w:t xml:space="preserve"> </w:t>
            </w:r>
            <w:r>
              <w:t>elle</w:t>
            </w:r>
            <w:r w:rsidR="00A272B1">
              <w:t xml:space="preserve"> contiendra une présentation de l’étudiant, ses hobbits, ses compétences, ses expériences professionnelles et ses formations. </w:t>
            </w:r>
          </w:p>
          <w:p w14:paraId="5C60DE94" w14:textId="77777777" w:rsidR="00BA6002" w:rsidRDefault="00BA6002" w:rsidP="00A272B1"/>
          <w:p w14:paraId="15AD9069" w14:textId="0D841B88" w:rsidR="00E6318F" w:rsidRDefault="00BA6002" w:rsidP="00A272B1">
            <w:r w:rsidRPr="00E6318F">
              <w:rPr>
                <w:color w:val="002060"/>
              </w:rPr>
              <w:t>L</w:t>
            </w:r>
            <w:r w:rsidR="00A272B1" w:rsidRPr="00E6318F">
              <w:rPr>
                <w:color w:val="002060"/>
              </w:rPr>
              <w:t>es recommandations professionnelles</w:t>
            </w:r>
            <w:r w:rsidR="00E6318F">
              <w:rPr>
                <w:color w:val="002060"/>
              </w:rPr>
              <w:t> : C</w:t>
            </w:r>
            <w:r w:rsidR="00A272B1">
              <w:t xml:space="preserve">e sera l’endroit </w:t>
            </w:r>
            <w:r w:rsidR="00B24E45">
              <w:t>où</w:t>
            </w:r>
            <w:r w:rsidR="00A272B1">
              <w:t xml:space="preserve"> l’étudiant pourra insérez</w:t>
            </w:r>
            <w:r w:rsidR="00B24E45">
              <w:t xml:space="preserve"> les recommandations qu’il aura reçu de ses anciens collègues, patrons. </w:t>
            </w:r>
          </w:p>
          <w:p w14:paraId="498B3A44" w14:textId="77777777" w:rsidR="00E6318F" w:rsidRDefault="00E6318F" w:rsidP="00A272B1"/>
          <w:p w14:paraId="350B4B98" w14:textId="75A4775D" w:rsidR="00A272B1" w:rsidRDefault="00E6318F" w:rsidP="00A272B1">
            <w:r w:rsidRPr="00E6318F">
              <w:rPr>
                <w:color w:val="002060"/>
              </w:rPr>
              <w:t xml:space="preserve">Une </w:t>
            </w:r>
            <w:r w:rsidR="00B24E45" w:rsidRPr="00E6318F">
              <w:rPr>
                <w:color w:val="002060"/>
              </w:rPr>
              <w:t>section contact</w:t>
            </w:r>
            <w:r w:rsidRPr="00E6318F">
              <w:rPr>
                <w:color w:val="002060"/>
              </w:rPr>
              <w:t> </w:t>
            </w:r>
            <w:r>
              <w:t>:</w:t>
            </w:r>
            <w:r w:rsidR="00B24E45">
              <w:t xml:space="preserve"> </w:t>
            </w:r>
            <w:r>
              <w:t>Cela pe</w:t>
            </w:r>
            <w:r w:rsidR="00B24E45">
              <w:t>rmet</w:t>
            </w:r>
            <w:r>
              <w:t>tra</w:t>
            </w:r>
            <w:r w:rsidR="00B24E45">
              <w:t xml:space="preserve"> de joindre la personne via son adresse mail.</w:t>
            </w:r>
          </w:p>
          <w:p w14:paraId="2A0B0A18" w14:textId="77777777" w:rsidR="00E6318F" w:rsidRDefault="00E6318F" w:rsidP="00A272B1"/>
          <w:p w14:paraId="798439C6" w14:textId="7D470EAD" w:rsidR="00B24E45" w:rsidRDefault="00B24E45" w:rsidP="00A272B1">
            <w:r>
              <w:t xml:space="preserve">Une petite redirection vers des réseaux sociaux tel </w:t>
            </w:r>
            <w:r w:rsidRPr="00E6318F">
              <w:rPr>
                <w:color w:val="002060"/>
              </w:rPr>
              <w:t xml:space="preserve">que LinkedIn </w:t>
            </w:r>
            <w:r>
              <w:t>seront également présents sur le site.</w:t>
            </w:r>
          </w:p>
          <w:p w14:paraId="7F4B4CAC" w14:textId="06C94FCF" w:rsidR="00E6318F" w:rsidRDefault="00E6318F" w:rsidP="00A272B1"/>
          <w:p w14:paraId="74076C46" w14:textId="1BF059DC" w:rsidR="00E6318F" w:rsidRPr="00E6318F" w:rsidRDefault="00E6318F" w:rsidP="00E6318F">
            <w:pPr>
              <w:pStyle w:val="Titre2"/>
              <w:rPr>
                <w:sz w:val="28"/>
                <w:szCs w:val="28"/>
              </w:rPr>
            </w:pPr>
            <w:r w:rsidRPr="00E6318F">
              <w:rPr>
                <w:sz w:val="28"/>
                <w:szCs w:val="28"/>
              </w:rPr>
              <w:t>3.1 Contraintes</w:t>
            </w:r>
          </w:p>
          <w:p w14:paraId="136D1FFC" w14:textId="77777777" w:rsidR="00E6318F" w:rsidRDefault="00E6318F" w:rsidP="00A272B1"/>
          <w:p w14:paraId="59571142" w14:textId="048F0F51" w:rsidR="00B24E45" w:rsidRDefault="00BA6002" w:rsidP="00A272B1">
            <w:r>
              <w:t>Il faudra également faire attention de respecté les réglementations RGPD et à d’autres éventuelles contraintes techniques.</w:t>
            </w:r>
          </w:p>
          <w:p w14:paraId="7C3BD32A" w14:textId="30F0FB76" w:rsidR="00B24E45" w:rsidRPr="00B24E45" w:rsidRDefault="00B24E45" w:rsidP="00B24E45">
            <w:pPr>
              <w:pStyle w:val="Titre1"/>
              <w:rPr>
                <w:sz w:val="36"/>
                <w:szCs w:val="36"/>
              </w:rPr>
            </w:pPr>
            <w:r w:rsidRPr="00B24E45">
              <w:rPr>
                <w:sz w:val="36"/>
                <w:szCs w:val="36"/>
              </w:rPr>
              <w:t xml:space="preserve">4 Ressources  </w:t>
            </w:r>
          </w:p>
          <w:p w14:paraId="7797931A" w14:textId="7A45BCAA" w:rsidR="00F729F4" w:rsidRDefault="00F729F4" w:rsidP="00085E9F"/>
          <w:p w14:paraId="6063D16C" w14:textId="560D37F3" w:rsidR="00B24E45" w:rsidRDefault="00B24E45" w:rsidP="00085E9F">
            <w:r>
              <w:t>Pour ce projet, seule la personne concernée par le portfolio travaillera. Les outils mis a dispositions sont choisis par le responsable du projet.</w:t>
            </w:r>
          </w:p>
          <w:p w14:paraId="5ADDD656" w14:textId="5428525F" w:rsidR="00B24E45" w:rsidRDefault="00B24E45" w:rsidP="00085E9F">
            <w:r>
              <w:t xml:space="preserve">Le projet utilisera les notions suivantes : </w:t>
            </w:r>
          </w:p>
          <w:p w14:paraId="29ECF256" w14:textId="18C80094" w:rsidR="00B24E45" w:rsidRDefault="00B24E45" w:rsidP="00B24E45">
            <w:pPr>
              <w:pStyle w:val="Paragraphedeliste"/>
              <w:numPr>
                <w:ilvl w:val="0"/>
                <w:numId w:val="2"/>
              </w:numPr>
            </w:pPr>
            <w:r>
              <w:t>HTML5 &amp; CSS (Javascript en option)</w:t>
            </w:r>
          </w:p>
          <w:p w14:paraId="4BCAF373" w14:textId="14CD85AC" w:rsidR="00B24E45" w:rsidRDefault="00B24E45" w:rsidP="00B24E45">
            <w:pPr>
              <w:pStyle w:val="Paragraphedeliste"/>
              <w:numPr>
                <w:ilvl w:val="0"/>
                <w:numId w:val="2"/>
              </w:numPr>
            </w:pPr>
            <w:r>
              <w:t>Word</w:t>
            </w:r>
          </w:p>
          <w:p w14:paraId="2B8DD856" w14:textId="44ACCEBB" w:rsidR="00B24E45" w:rsidRDefault="00BA6002" w:rsidP="00B24E45">
            <w:pPr>
              <w:pStyle w:val="Paragraphedeliste"/>
              <w:numPr>
                <w:ilvl w:val="0"/>
                <w:numId w:val="2"/>
              </w:numPr>
            </w:pPr>
            <w:r>
              <w:t>Logiciel de gestion de base de données</w:t>
            </w:r>
          </w:p>
          <w:p w14:paraId="0C917E74" w14:textId="0812060F" w:rsidR="00BA6002" w:rsidRDefault="00BA6002" w:rsidP="00B24E45">
            <w:pPr>
              <w:pStyle w:val="Paragraphedeliste"/>
              <w:numPr>
                <w:ilvl w:val="0"/>
                <w:numId w:val="2"/>
              </w:numPr>
            </w:pPr>
            <w:r>
              <w:t>Balsamiq Mockups 3 pour les maquettes.</w:t>
            </w:r>
          </w:p>
          <w:p w14:paraId="367F1BD5" w14:textId="247E7598" w:rsidR="00BA6002" w:rsidRDefault="00BA6002" w:rsidP="00BA6002"/>
          <w:p w14:paraId="2271FF46" w14:textId="61778B1B" w:rsidR="00BA6002" w:rsidRPr="00BA6002" w:rsidRDefault="00BA6002" w:rsidP="00BA6002">
            <w:pPr>
              <w:pStyle w:val="Titre1"/>
              <w:rPr>
                <w:sz w:val="36"/>
                <w:szCs w:val="36"/>
              </w:rPr>
            </w:pPr>
            <w:r w:rsidRPr="00BA6002">
              <w:rPr>
                <w:sz w:val="36"/>
                <w:szCs w:val="36"/>
              </w:rPr>
              <w:lastRenderedPageBreak/>
              <w:t>5 Délais</w:t>
            </w:r>
          </w:p>
          <w:p w14:paraId="1132E4DE" w14:textId="422086F7" w:rsidR="00B24E45" w:rsidRDefault="00B24E45" w:rsidP="00085E9F"/>
          <w:p w14:paraId="74E68ABE" w14:textId="403C2614" w:rsidR="00BA6002" w:rsidRDefault="00BA6002" w:rsidP="00085E9F">
            <w:r>
              <w:t>Le projet a débuté le mardi 17 Décembre 2019 et la fin de la première partie est daté au 20 décembre 2019 à 23h59.</w:t>
            </w:r>
          </w:p>
          <w:p w14:paraId="0D50CA96" w14:textId="77777777" w:rsidR="00E6318F" w:rsidRDefault="00E6318F" w:rsidP="00085E9F"/>
          <w:p w14:paraId="5E8D9186" w14:textId="5E5343C5" w:rsidR="00BA6002" w:rsidRPr="00085E9F" w:rsidRDefault="00BA6002" w:rsidP="00085E9F">
            <w:r>
              <w:t xml:space="preserve">Une 2em partie se déroulera du 13 au 29 février 2020 à 23h59. Cette date marquera la date d’arrêt de la </w:t>
            </w:r>
            <w:r w:rsidR="003C34A0">
              <w:t>deuxième</w:t>
            </w:r>
            <w:r>
              <w:t xml:space="preserve"> période mais également la date </w:t>
            </w:r>
            <w:r w:rsidR="000F350D">
              <w:t>de fin</w:t>
            </w:r>
            <w:r>
              <w:t xml:space="preserve"> du </w:t>
            </w:r>
            <w:r w:rsidR="000F350D">
              <w:t>projet</w:t>
            </w:r>
            <w:bookmarkStart w:id="0" w:name="_GoBack"/>
            <w:bookmarkEnd w:id="0"/>
            <w:r>
              <w:t>.</w:t>
            </w:r>
          </w:p>
          <w:p w14:paraId="140DFD2A" w14:textId="77B5F12C" w:rsidR="00DA7939" w:rsidRDefault="00DA7939" w:rsidP="00C72A70"/>
          <w:p w14:paraId="19F218AD" w14:textId="77777777" w:rsidR="00DA7939" w:rsidRDefault="00DA7939" w:rsidP="00C72A70"/>
          <w:p w14:paraId="5D8F590E" w14:textId="37028DAA" w:rsidR="00C72A70" w:rsidRPr="00C72A70" w:rsidRDefault="00C72A70" w:rsidP="00C72A70"/>
          <w:p w14:paraId="2F41A409" w14:textId="043EB548" w:rsidR="00C72A70" w:rsidRDefault="00C72A70" w:rsidP="618CD8FB">
            <w:pPr>
              <w:rPr>
                <w:rFonts w:ascii="Gill Sans MT" w:eastAsia="Gill Sans MT" w:hAnsi="Gill Sans MT" w:cs="Gill Sans MT"/>
                <w:color w:val="0070C0"/>
                <w:sz w:val="34"/>
                <w:szCs w:val="34"/>
              </w:rPr>
            </w:pPr>
          </w:p>
          <w:p w14:paraId="74BD2D9F" w14:textId="77777777" w:rsidR="00C72A70" w:rsidRDefault="00C72A70" w:rsidP="618CD8FB">
            <w:pPr>
              <w:rPr>
                <w:rFonts w:ascii="Gill Sans MT" w:eastAsia="Gill Sans MT" w:hAnsi="Gill Sans MT" w:cs="Gill Sans MT"/>
                <w:color w:val="0070C0"/>
                <w:sz w:val="34"/>
                <w:szCs w:val="34"/>
              </w:rPr>
            </w:pPr>
          </w:p>
          <w:p w14:paraId="2E79B3DB" w14:textId="4B8219EF" w:rsidR="618CD8FB" w:rsidRDefault="618CD8FB" w:rsidP="618CD8FB">
            <w:pPr>
              <w:rPr>
                <w:color w:val="0070C0"/>
                <w:sz w:val="52"/>
                <w:szCs w:val="52"/>
              </w:rPr>
            </w:pPr>
          </w:p>
          <w:p w14:paraId="2F62FC18" w14:textId="3BB7BE04" w:rsidR="618CD8FB" w:rsidRDefault="618CD8FB" w:rsidP="618CD8FB">
            <w:pPr>
              <w:rPr>
                <w:color w:val="0070C0"/>
                <w:sz w:val="52"/>
                <w:szCs w:val="52"/>
              </w:rPr>
            </w:pPr>
          </w:p>
          <w:p w14:paraId="4C9DA589" w14:textId="77777777" w:rsidR="009737AD" w:rsidRDefault="009737AD" w:rsidP="009737AD"/>
        </w:tc>
      </w:tr>
      <w:tr w:rsidR="00C72A70" w14:paraId="34FCA065" w14:textId="77777777" w:rsidTr="618CD8FB">
        <w:trPr>
          <w:trHeight w:val="1182"/>
        </w:trPr>
        <w:tc>
          <w:tcPr>
            <w:tcW w:w="9228" w:type="dxa"/>
          </w:tcPr>
          <w:p w14:paraId="6BC9BA4A" w14:textId="168F71B4" w:rsidR="00C72A70" w:rsidRPr="618CD8FB" w:rsidRDefault="00C72A70" w:rsidP="618CD8FB">
            <w:pPr>
              <w:rPr>
                <w:rFonts w:ascii="Gill Sans MT" w:eastAsia="Gill Sans MT" w:hAnsi="Gill Sans MT" w:cs="Gill Sans MT"/>
                <w:color w:val="0070C0"/>
                <w:sz w:val="34"/>
                <w:szCs w:val="34"/>
              </w:rPr>
            </w:pPr>
          </w:p>
        </w:tc>
      </w:tr>
      <w:tr w:rsidR="00C72A70" w14:paraId="32AF2C98" w14:textId="77777777" w:rsidTr="618CD8FB">
        <w:trPr>
          <w:trHeight w:val="1182"/>
        </w:trPr>
        <w:tc>
          <w:tcPr>
            <w:tcW w:w="9228" w:type="dxa"/>
          </w:tcPr>
          <w:p w14:paraId="4ACCED0F" w14:textId="77777777" w:rsidR="00C72A70" w:rsidRPr="618CD8FB" w:rsidRDefault="00C72A70" w:rsidP="618CD8FB">
            <w:pPr>
              <w:rPr>
                <w:rFonts w:ascii="Gill Sans MT" w:eastAsia="Gill Sans MT" w:hAnsi="Gill Sans MT" w:cs="Gill Sans MT"/>
                <w:color w:val="0070C0"/>
                <w:sz w:val="34"/>
                <w:szCs w:val="34"/>
              </w:rPr>
            </w:pPr>
          </w:p>
        </w:tc>
      </w:tr>
      <w:tr w:rsidR="00C72A70" w14:paraId="233937A3" w14:textId="77777777" w:rsidTr="618CD8FB">
        <w:trPr>
          <w:trHeight w:val="1182"/>
        </w:trPr>
        <w:tc>
          <w:tcPr>
            <w:tcW w:w="9228" w:type="dxa"/>
          </w:tcPr>
          <w:p w14:paraId="33D23B49" w14:textId="77777777" w:rsidR="00C72A70" w:rsidRPr="618CD8FB" w:rsidRDefault="00C72A70" w:rsidP="618CD8FB">
            <w:pPr>
              <w:rPr>
                <w:rFonts w:ascii="Gill Sans MT" w:eastAsia="Gill Sans MT" w:hAnsi="Gill Sans MT" w:cs="Gill Sans MT"/>
                <w:color w:val="0070C0"/>
                <w:sz w:val="34"/>
                <w:szCs w:val="34"/>
              </w:rPr>
            </w:pPr>
          </w:p>
        </w:tc>
      </w:tr>
      <w:tr w:rsidR="00C72A70" w14:paraId="061405BD" w14:textId="77777777" w:rsidTr="618CD8FB">
        <w:trPr>
          <w:trHeight w:val="1182"/>
        </w:trPr>
        <w:tc>
          <w:tcPr>
            <w:tcW w:w="9228" w:type="dxa"/>
          </w:tcPr>
          <w:p w14:paraId="6C6BFE9F" w14:textId="77777777" w:rsidR="00C72A70" w:rsidRPr="618CD8FB" w:rsidRDefault="00C72A70" w:rsidP="618CD8FB">
            <w:pPr>
              <w:rPr>
                <w:rFonts w:ascii="Gill Sans MT" w:eastAsia="Gill Sans MT" w:hAnsi="Gill Sans MT" w:cs="Gill Sans MT"/>
                <w:color w:val="0070C0"/>
                <w:sz w:val="34"/>
                <w:szCs w:val="34"/>
              </w:rPr>
            </w:pPr>
          </w:p>
        </w:tc>
      </w:tr>
      <w:tr w:rsidR="00C72A70" w14:paraId="17398892" w14:textId="77777777" w:rsidTr="618CD8FB">
        <w:trPr>
          <w:trHeight w:val="1182"/>
        </w:trPr>
        <w:tc>
          <w:tcPr>
            <w:tcW w:w="9228" w:type="dxa"/>
          </w:tcPr>
          <w:p w14:paraId="56D07C33" w14:textId="77777777" w:rsidR="00C72A70" w:rsidRPr="618CD8FB" w:rsidRDefault="00C72A70" w:rsidP="618CD8FB">
            <w:pPr>
              <w:rPr>
                <w:rFonts w:ascii="Gill Sans MT" w:eastAsia="Gill Sans MT" w:hAnsi="Gill Sans MT" w:cs="Gill Sans MT"/>
                <w:color w:val="0070C0"/>
                <w:sz w:val="34"/>
                <w:szCs w:val="34"/>
              </w:rPr>
            </w:pPr>
          </w:p>
        </w:tc>
      </w:tr>
      <w:tr w:rsidR="00C72A70" w14:paraId="62B8DA91" w14:textId="77777777" w:rsidTr="618CD8FB">
        <w:trPr>
          <w:trHeight w:val="1182"/>
        </w:trPr>
        <w:tc>
          <w:tcPr>
            <w:tcW w:w="9228" w:type="dxa"/>
          </w:tcPr>
          <w:p w14:paraId="48B1A94D" w14:textId="77777777" w:rsidR="00C72A70" w:rsidRPr="618CD8FB" w:rsidRDefault="00C72A70" w:rsidP="618CD8FB">
            <w:pPr>
              <w:rPr>
                <w:rFonts w:ascii="Gill Sans MT" w:eastAsia="Gill Sans MT" w:hAnsi="Gill Sans MT" w:cs="Gill Sans MT"/>
                <w:color w:val="0070C0"/>
                <w:sz w:val="34"/>
                <w:szCs w:val="34"/>
              </w:rPr>
            </w:pPr>
          </w:p>
        </w:tc>
      </w:tr>
      <w:tr w:rsidR="00C72A70" w14:paraId="71C1E7B7" w14:textId="77777777" w:rsidTr="618CD8FB">
        <w:trPr>
          <w:trHeight w:val="1182"/>
        </w:trPr>
        <w:tc>
          <w:tcPr>
            <w:tcW w:w="9228" w:type="dxa"/>
          </w:tcPr>
          <w:p w14:paraId="3F8BD046" w14:textId="77777777" w:rsidR="00C72A70" w:rsidRPr="618CD8FB" w:rsidRDefault="00C72A70" w:rsidP="618CD8FB">
            <w:pPr>
              <w:rPr>
                <w:rFonts w:ascii="Gill Sans MT" w:eastAsia="Gill Sans MT" w:hAnsi="Gill Sans MT" w:cs="Gill Sans MT"/>
                <w:color w:val="0070C0"/>
                <w:sz w:val="34"/>
                <w:szCs w:val="34"/>
              </w:rPr>
            </w:pPr>
          </w:p>
        </w:tc>
      </w:tr>
    </w:tbl>
    <w:p w14:paraId="0A724B3A" w14:textId="20C3DCEB" w:rsidR="618CD8FB" w:rsidRPr="00C72A70" w:rsidRDefault="618CD8FB" w:rsidP="00C72A70"/>
    <w:p w14:paraId="7D6CAECD" w14:textId="312B9E5A" w:rsidR="618CD8FB" w:rsidRDefault="618CD8FB" w:rsidP="618CD8FB">
      <w:pPr>
        <w:ind w:firstLine="708"/>
        <w:jc w:val="center"/>
        <w:rPr>
          <w:sz w:val="40"/>
          <w:szCs w:val="40"/>
        </w:rPr>
      </w:pPr>
    </w:p>
    <w:p w14:paraId="2283FF21" w14:textId="0842FD71" w:rsidR="618CD8FB" w:rsidRDefault="618CD8FB" w:rsidP="618CD8FB">
      <w:pPr>
        <w:ind w:firstLine="708"/>
        <w:jc w:val="center"/>
        <w:rPr>
          <w:sz w:val="40"/>
          <w:szCs w:val="40"/>
        </w:rPr>
      </w:pPr>
    </w:p>
    <w:p w14:paraId="2681D48F" w14:textId="4E9DD54A" w:rsidR="618CD8FB" w:rsidRDefault="618CD8FB" w:rsidP="618CD8FB">
      <w:pPr>
        <w:ind w:firstLine="708"/>
        <w:rPr>
          <w:sz w:val="22"/>
          <w:szCs w:val="22"/>
        </w:rPr>
      </w:pPr>
    </w:p>
    <w:p w14:paraId="470277F7" w14:textId="0C79E8A9" w:rsidR="618CD8FB" w:rsidRDefault="618CD8FB" w:rsidP="618CD8FB"/>
    <w:p w14:paraId="660E4FE9" w14:textId="3D15D4B4" w:rsidR="618CD8FB" w:rsidRDefault="618CD8FB" w:rsidP="618CD8FB"/>
    <w:p w14:paraId="5C0BB84B" w14:textId="0DCE9E5E" w:rsidR="618CD8FB" w:rsidRDefault="618CD8FB" w:rsidP="618CD8FB"/>
    <w:p w14:paraId="5FF78FDF" w14:textId="5515B03A" w:rsidR="618CD8FB" w:rsidRDefault="618CD8FB" w:rsidP="618CD8FB"/>
    <w:p w14:paraId="6C20ACDD" w14:textId="64EE2BB7" w:rsidR="618CD8FB" w:rsidRDefault="618CD8FB" w:rsidP="618CD8FB"/>
    <w:p w14:paraId="13FA03D3" w14:textId="3377A270" w:rsidR="618CD8FB" w:rsidRDefault="618CD8FB" w:rsidP="618CD8FB"/>
    <w:p w14:paraId="55DBF6CD" w14:textId="3FE2FEC0" w:rsidR="618CD8FB" w:rsidRDefault="618CD8FB" w:rsidP="618CD8FB"/>
    <w:p w14:paraId="0E5A6602" w14:textId="427C2723" w:rsidR="618CD8FB" w:rsidRDefault="618CD8FB" w:rsidP="618CD8FB"/>
    <w:p w14:paraId="428ABE6C" w14:textId="694EF9C9" w:rsidR="618CD8FB" w:rsidRDefault="618CD8FB" w:rsidP="618CD8FB"/>
    <w:p w14:paraId="6244CCB3" w14:textId="570A1297" w:rsidR="618CD8FB" w:rsidRDefault="618CD8FB" w:rsidP="618CD8FB"/>
    <w:p w14:paraId="0B76C105" w14:textId="7CB0AA5E" w:rsidR="618CD8FB" w:rsidRDefault="618CD8FB" w:rsidP="618CD8FB"/>
    <w:p w14:paraId="6508D81D" w14:textId="07812EE8" w:rsidR="618CD8FB" w:rsidRDefault="618CD8FB" w:rsidP="618CD8FB"/>
    <w:p w14:paraId="4A2CF67B" w14:textId="490E257C" w:rsidR="618CD8FB" w:rsidRDefault="618CD8FB" w:rsidP="618CD8FB"/>
    <w:p w14:paraId="13493FFF" w14:textId="7A8A28F0" w:rsidR="618CD8FB" w:rsidRDefault="618CD8FB" w:rsidP="618CD8FB"/>
    <w:p w14:paraId="2D93AE42" w14:textId="7157AB3E" w:rsidR="618CD8FB" w:rsidRDefault="618CD8FB" w:rsidP="618CD8FB"/>
    <w:p w14:paraId="4E5F84A1" w14:textId="7B8AF70A" w:rsidR="618CD8FB" w:rsidRDefault="618CD8FB" w:rsidP="618CD8FB"/>
    <w:p w14:paraId="3687677D" w14:textId="149C543E" w:rsidR="618CD8FB" w:rsidRDefault="618CD8FB" w:rsidP="618CD8FB"/>
    <w:p w14:paraId="29917974" w14:textId="6261F9B5" w:rsidR="618CD8FB" w:rsidRDefault="618CD8FB" w:rsidP="618CD8FB"/>
    <w:p w14:paraId="63DECF2E" w14:textId="455CEC11" w:rsidR="618CD8FB" w:rsidRDefault="618CD8FB" w:rsidP="618CD8FB"/>
    <w:p w14:paraId="2AB63E47" w14:textId="7EDC0184" w:rsidR="618CD8FB" w:rsidRDefault="618CD8FB" w:rsidP="618CD8FB"/>
    <w:sectPr w:rsidR="618CD8FB" w:rsidSect="00DE4713">
      <w:pgSz w:w="11907" w:h="16839"/>
      <w:pgMar w:top="159" w:right="198" w:bottom="278" w:left="181" w:header="227" w:footer="284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85AADD" w14:textId="77777777" w:rsidR="004C3AC4" w:rsidRDefault="004C3AC4" w:rsidP="006651C9">
      <w:r>
        <w:separator/>
      </w:r>
    </w:p>
  </w:endnote>
  <w:endnote w:type="continuationSeparator" w:id="0">
    <w:p w14:paraId="0DA46851" w14:textId="77777777" w:rsidR="004C3AC4" w:rsidRDefault="004C3AC4" w:rsidP="00665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12FA70" w14:textId="77777777" w:rsidR="004C3AC4" w:rsidRDefault="004C3AC4" w:rsidP="006651C9">
      <w:r>
        <w:separator/>
      </w:r>
    </w:p>
  </w:footnote>
  <w:footnote w:type="continuationSeparator" w:id="0">
    <w:p w14:paraId="4754E61C" w14:textId="77777777" w:rsidR="004C3AC4" w:rsidRDefault="004C3AC4" w:rsidP="006651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9299C"/>
    <w:multiLevelType w:val="hybridMultilevel"/>
    <w:tmpl w:val="E19810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86A29"/>
    <w:multiLevelType w:val="hybridMultilevel"/>
    <w:tmpl w:val="FC6C57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1B124C"/>
    <w:multiLevelType w:val="multilevel"/>
    <w:tmpl w:val="147E894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removePersonalInformation/>
  <w:removeDateAndTime/>
  <w:embedSystemFonts/>
  <w:attachedTemplate r:id="rId1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A1520"/>
    <w:rsid w:val="000326C5"/>
    <w:rsid w:val="00085E9F"/>
    <w:rsid w:val="000861DC"/>
    <w:rsid w:val="000F350D"/>
    <w:rsid w:val="001118BD"/>
    <w:rsid w:val="00154F18"/>
    <w:rsid w:val="001730CA"/>
    <w:rsid w:val="001A02BE"/>
    <w:rsid w:val="00202362"/>
    <w:rsid w:val="0023774C"/>
    <w:rsid w:val="002534DD"/>
    <w:rsid w:val="00255463"/>
    <w:rsid w:val="002A724D"/>
    <w:rsid w:val="002F4FD5"/>
    <w:rsid w:val="00364ADF"/>
    <w:rsid w:val="003874D9"/>
    <w:rsid w:val="003B5121"/>
    <w:rsid w:val="003C34A0"/>
    <w:rsid w:val="00451CA7"/>
    <w:rsid w:val="00463284"/>
    <w:rsid w:val="00472FC1"/>
    <w:rsid w:val="004A6277"/>
    <w:rsid w:val="004C3AC4"/>
    <w:rsid w:val="00515EF9"/>
    <w:rsid w:val="00526DD1"/>
    <w:rsid w:val="00552A23"/>
    <w:rsid w:val="0058332A"/>
    <w:rsid w:val="005A1520"/>
    <w:rsid w:val="0063301B"/>
    <w:rsid w:val="006651C9"/>
    <w:rsid w:val="006B445E"/>
    <w:rsid w:val="007113F3"/>
    <w:rsid w:val="00726528"/>
    <w:rsid w:val="007975A2"/>
    <w:rsid w:val="007A62E8"/>
    <w:rsid w:val="00807216"/>
    <w:rsid w:val="0087101A"/>
    <w:rsid w:val="008915FD"/>
    <w:rsid w:val="00901EB1"/>
    <w:rsid w:val="00907377"/>
    <w:rsid w:val="009737AD"/>
    <w:rsid w:val="009A6D3D"/>
    <w:rsid w:val="00A272B1"/>
    <w:rsid w:val="00A57B23"/>
    <w:rsid w:val="00AA04D5"/>
    <w:rsid w:val="00AC0341"/>
    <w:rsid w:val="00AF7742"/>
    <w:rsid w:val="00B24E45"/>
    <w:rsid w:val="00B3766B"/>
    <w:rsid w:val="00B62342"/>
    <w:rsid w:val="00B859F6"/>
    <w:rsid w:val="00B87D29"/>
    <w:rsid w:val="00B95C66"/>
    <w:rsid w:val="00BA6002"/>
    <w:rsid w:val="00BD6711"/>
    <w:rsid w:val="00BF0E26"/>
    <w:rsid w:val="00C57FC3"/>
    <w:rsid w:val="00C72A70"/>
    <w:rsid w:val="00D33D2A"/>
    <w:rsid w:val="00D86F3D"/>
    <w:rsid w:val="00D90008"/>
    <w:rsid w:val="00D97D16"/>
    <w:rsid w:val="00DA7939"/>
    <w:rsid w:val="00DE4713"/>
    <w:rsid w:val="00E5405E"/>
    <w:rsid w:val="00E6318F"/>
    <w:rsid w:val="00F40A20"/>
    <w:rsid w:val="00F729F4"/>
    <w:rsid w:val="00F8101C"/>
    <w:rsid w:val="00FA4A96"/>
    <w:rsid w:val="0F65E427"/>
    <w:rsid w:val="41023379"/>
    <w:rsid w:val="618CD8FB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F65E42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72A7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A793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B445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45E"/>
    <w:rPr>
      <w:rFonts w:ascii="Lucida Grande" w:hAnsi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651C9"/>
  </w:style>
  <w:style w:type="paragraph" w:styleId="Pieddepage">
    <w:name w:val="footer"/>
    <w:basedOn w:val="Normal"/>
    <w:link w:val="Pieddepag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651C9"/>
  </w:style>
  <w:style w:type="table" w:styleId="Grilledutableau">
    <w:name w:val="Table Grid"/>
    <w:basedOn w:val="TableauNormal"/>
    <w:uiPriority w:val="59"/>
    <w:rsid w:val="00451C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C72A7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DA793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B24E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sigwal\AppData\Roaming\Microsoft\Templates\Page%20de%20garde%20Business%20pour%20rapport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3E2F1D0E8E87468B289CB57281B996" ma:contentTypeVersion="1" ma:contentTypeDescription="Create a new document." ma:contentTypeScope="" ma:versionID="62a345c190c3e02e35f6075a6cd279fe">
  <xsd:schema xmlns:xsd="http://www.w3.org/2001/XMLSchema" xmlns:xs="http://www.w3.org/2001/XMLSchema" xmlns:p="http://schemas.microsoft.com/office/2006/metadata/properties" xmlns:ns2="aac074f3-af53-40eb-acd1-e8ca9658e9e1" targetNamespace="http://schemas.microsoft.com/office/2006/metadata/properties" ma:root="true" ma:fieldsID="6e89e516250c3f4b948741447e1442ad" ns2:_="">
    <xsd:import namespace="aac074f3-af53-40eb-acd1-e8ca9658e9e1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c074f3-af53-40eb-acd1-e8ca9658e9e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7224F4-988D-4730-A847-B8F7623337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c074f3-af53-40eb-acd1-e8ca9658e9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0FB6328-1947-47D7-9C32-0AD1EADEB95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D449780-11EF-4F99-812A-D70AE447149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BDA217D-563A-4032-8335-5E23698DF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Page de garde Business pour rapport.dotx</Template>
  <TotalTime>0</TotalTime>
  <Pages>3</Pages>
  <Words>361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Page de garde "Business" pour rapport</vt:lpstr>
    </vt:vector>
  </TitlesOfParts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Page de garde "Business" pour rapport</dc:title>
  <dc:creator/>
  <cp:lastModifiedBy/>
  <cp:revision>3</cp:revision>
  <dcterms:created xsi:type="dcterms:W3CDTF">2019-12-17T10:25:00Z</dcterms:created>
  <dcterms:modified xsi:type="dcterms:W3CDTF">2020-02-18T09:28:00Z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TC043191959991</vt:lpwstr>
  </property>
  <property fmtid="{D5CDD505-2E9C-101B-9397-08002B2CF9AE}" pid="3" name="ContentTypeId">
    <vt:lpwstr>0x010100B03E2F1D0E8E87468B289CB57281B996</vt:lpwstr>
  </property>
  <property fmtid="{D5CDD505-2E9C-101B-9397-08002B2CF9AE}" pid="4" name="DocVizPreviewMetadata_Count">
    <vt:i4>1</vt:i4>
  </property>
  <property fmtid="{D5CDD505-2E9C-101B-9397-08002B2CF9AE}" pid="5" name="DocVizPreviewMetadata_0">
    <vt:lpwstr>300x424x1</vt:lpwstr>
  </property>
</Properties>
</file>